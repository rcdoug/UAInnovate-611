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95E4C" w14:textId="5F9429BC" w:rsidR="00394A6D" w:rsidRDefault="0022568D">
      <w:pPr>
        <w:pStyle w:val="Title"/>
      </w:pPr>
      <w:sdt>
        <w:sdtPr>
          <w:alias w:val="Enter your name:"/>
          <w:tag w:val=""/>
          <w:id w:val="-328297061"/>
          <w:placeholder>
            <w:docPart w:val="748A1C1C305D4CE6A21A1A38F09D8632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924DFE">
            <w:t>Rowan Romanauskas</w:t>
          </w:r>
        </w:sdtContent>
      </w:sdt>
    </w:p>
    <w:p w14:paraId="3B404DCE" w14:textId="2CC308B6" w:rsidR="00394A6D" w:rsidRDefault="00924DFE" w:rsidP="00924DFE">
      <w:r>
        <w:t>15 Meetinghouse Dr</w:t>
      </w:r>
      <w:r w:rsidR="00CC75DB">
        <w:t xml:space="preserve">, </w:t>
      </w:r>
      <w:r>
        <w:t>Londonderry, NH 03053</w:t>
      </w:r>
      <w:r w:rsidR="007D00B3">
        <w:t> | </w:t>
      </w:r>
      <w:r>
        <w:t>(603)-852-9639</w:t>
      </w:r>
      <w:r w:rsidR="007D00B3">
        <w:t> | </w:t>
      </w:r>
      <w:r>
        <w:t>rowanromanauskas22@bghs.org</w:t>
      </w:r>
    </w:p>
    <w:p w14:paraId="2CF5B520" w14:textId="7859C7E2" w:rsidR="00394A6D" w:rsidRDefault="00924DFE">
      <w:pPr>
        <w:pStyle w:val="Heading2"/>
      </w:pPr>
      <w:r>
        <w:t>Bishop Guertin High School</w:t>
      </w:r>
      <w:r w:rsidR="007D00B3">
        <w:t> | </w:t>
      </w:r>
      <w:r>
        <w:t>Class of 2022</w:t>
      </w:r>
    </w:p>
    <w:p w14:paraId="69324591" w14:textId="4E83596E" w:rsidR="00394A6D" w:rsidRDefault="00924DFE" w:rsidP="008916B6">
      <w:pPr>
        <w:pStyle w:val="ListBullet"/>
        <w:numPr>
          <w:ilvl w:val="0"/>
          <w:numId w:val="18"/>
        </w:numPr>
      </w:pPr>
      <w:r>
        <w:t>4.25 GPA</w:t>
      </w:r>
    </w:p>
    <w:p w14:paraId="4F16454E" w14:textId="0D441AC0" w:rsidR="00394A6D" w:rsidRDefault="00924DFE" w:rsidP="00924DFE">
      <w:pPr>
        <w:pStyle w:val="ListBullet"/>
      </w:pPr>
      <w:r>
        <w:t xml:space="preserve">9 Advanced Placement Classes over 4 years </w:t>
      </w:r>
    </w:p>
    <w:p w14:paraId="1E4283DD" w14:textId="468A83F0" w:rsidR="00394A6D" w:rsidRDefault="00924DFE" w:rsidP="00564FE9">
      <w:pPr>
        <w:pStyle w:val="ListBullet"/>
      </w:pPr>
      <w:r>
        <w:t>A mix of Honors, and College Preparatory class</w:t>
      </w:r>
      <w:r w:rsidR="00564FE9">
        <w:t>es</w:t>
      </w:r>
    </w:p>
    <w:p w14:paraId="78C9793E" w14:textId="63EA9233" w:rsidR="00394A6D" w:rsidRDefault="00564FE9" w:rsidP="00DD4208">
      <w:pPr>
        <w:pStyle w:val="ListBullet"/>
        <w:numPr>
          <w:ilvl w:val="0"/>
          <w:numId w:val="16"/>
        </w:numPr>
      </w:pPr>
      <w:r>
        <w:t xml:space="preserve">AP Exam Scores </w:t>
      </w:r>
    </w:p>
    <w:p w14:paraId="38F7ABBC" w14:textId="2DA76C02" w:rsidR="00564FE9" w:rsidRDefault="00564FE9" w:rsidP="00564FE9">
      <w:pPr>
        <w:pStyle w:val="ListBullet"/>
        <w:numPr>
          <w:ilvl w:val="1"/>
          <w:numId w:val="16"/>
        </w:numPr>
      </w:pPr>
      <w:r>
        <w:t>AP Chemistry: 4</w:t>
      </w:r>
    </w:p>
    <w:p w14:paraId="718F0695" w14:textId="3DF7487F" w:rsidR="00564FE9" w:rsidRDefault="00564FE9" w:rsidP="00564FE9">
      <w:pPr>
        <w:pStyle w:val="ListBullet"/>
        <w:numPr>
          <w:ilvl w:val="1"/>
          <w:numId w:val="16"/>
        </w:numPr>
      </w:pPr>
      <w:r>
        <w:t>AP Calculus AB: 5</w:t>
      </w:r>
    </w:p>
    <w:p w14:paraId="643D360F" w14:textId="52CAB79C" w:rsidR="00394A6D" w:rsidRDefault="00564FE9" w:rsidP="00564FE9">
      <w:pPr>
        <w:pStyle w:val="ListBullet"/>
        <w:numPr>
          <w:ilvl w:val="1"/>
          <w:numId w:val="16"/>
        </w:numPr>
      </w:pPr>
      <w:r>
        <w:t>AP Computer Science Principles: 5</w:t>
      </w:r>
    </w:p>
    <w:p w14:paraId="45F2B4D6" w14:textId="28451B1A" w:rsidR="00564FE9" w:rsidRDefault="00564FE9" w:rsidP="00564FE9">
      <w:pPr>
        <w:pStyle w:val="ListBullet"/>
        <w:numPr>
          <w:ilvl w:val="1"/>
          <w:numId w:val="16"/>
        </w:numPr>
      </w:pPr>
      <w:r>
        <w:t>AP Language and Composition: 5</w:t>
      </w:r>
    </w:p>
    <w:p w14:paraId="7E2D6F7C" w14:textId="7D04468B" w:rsidR="00564FE9" w:rsidRDefault="00564FE9" w:rsidP="00564FE9">
      <w:pPr>
        <w:pStyle w:val="ListBullet"/>
        <w:numPr>
          <w:ilvl w:val="0"/>
          <w:numId w:val="16"/>
        </w:numPr>
      </w:pPr>
      <w:r>
        <w:t>SAT (Top Scores)</w:t>
      </w:r>
    </w:p>
    <w:p w14:paraId="28134F70" w14:textId="4ADF6FC4" w:rsidR="00564FE9" w:rsidRDefault="00564FE9" w:rsidP="00564FE9">
      <w:pPr>
        <w:pStyle w:val="ListBullet"/>
        <w:numPr>
          <w:ilvl w:val="1"/>
          <w:numId w:val="16"/>
        </w:numPr>
      </w:pPr>
      <w:r>
        <w:t xml:space="preserve">Math: 790 </w:t>
      </w:r>
    </w:p>
    <w:p w14:paraId="1B4FC514" w14:textId="03A2ACD1" w:rsidR="00394A6D" w:rsidRDefault="00564FE9" w:rsidP="00564FE9">
      <w:pPr>
        <w:pStyle w:val="ListBullet"/>
        <w:numPr>
          <w:ilvl w:val="1"/>
          <w:numId w:val="16"/>
        </w:numPr>
      </w:pPr>
      <w:r>
        <w:t>Reading/Writing: 730</w:t>
      </w:r>
    </w:p>
    <w:p w14:paraId="5E484BC2" w14:textId="25B866EC" w:rsidR="00394A6D" w:rsidRDefault="00564FE9">
      <w:pPr>
        <w:pStyle w:val="Heading2"/>
      </w:pPr>
      <w:r>
        <w:t xml:space="preserve">Achievemnts </w:t>
      </w:r>
    </w:p>
    <w:p w14:paraId="168F33DC" w14:textId="2172FAA9" w:rsidR="00394A6D" w:rsidRDefault="00564FE9">
      <w:pPr>
        <w:pStyle w:val="ListBullet"/>
      </w:pPr>
      <w:r>
        <w:t xml:space="preserve">National Merit Scholarship Semifinalist </w:t>
      </w:r>
    </w:p>
    <w:p w14:paraId="5306DCC5" w14:textId="1E19FEEA" w:rsidR="00564FE9" w:rsidRDefault="00564FE9">
      <w:pPr>
        <w:pStyle w:val="ListBullet"/>
      </w:pPr>
      <w:r>
        <w:t>Petty Officer 2</w:t>
      </w:r>
      <w:r w:rsidRPr="00564FE9">
        <w:rPr>
          <w:vertAlign w:val="superscript"/>
        </w:rPr>
        <w:t>nd</w:t>
      </w:r>
      <w:r>
        <w:t xml:space="preserve"> Class of United States Naval Sea Cadet Corps </w:t>
      </w:r>
    </w:p>
    <w:p w14:paraId="66550D41" w14:textId="1B660369" w:rsidR="00564FE9" w:rsidRDefault="00564FE9">
      <w:pPr>
        <w:pStyle w:val="ListBullet"/>
      </w:pPr>
      <w:r>
        <w:t xml:space="preserve">Eagle Scout Candidate </w:t>
      </w:r>
    </w:p>
    <w:p w14:paraId="339D9E4C" w14:textId="479971CC" w:rsidR="00564FE9" w:rsidRDefault="00564FE9">
      <w:pPr>
        <w:pStyle w:val="ListBullet"/>
      </w:pPr>
      <w:r>
        <w:t>Honors – President’s List (2018 – 2021)</w:t>
      </w:r>
    </w:p>
    <w:p w14:paraId="64AF7354" w14:textId="116F7506" w:rsidR="00564FE9" w:rsidRDefault="00564FE9">
      <w:pPr>
        <w:pStyle w:val="ListBullet"/>
      </w:pPr>
      <w:r>
        <w:t xml:space="preserve">Acceptance into the Br. Euclid J. Beaumont chapter of the National Honor Society </w:t>
      </w:r>
    </w:p>
    <w:p w14:paraId="0EC5455C" w14:textId="0CD9DB9E" w:rsidR="00394A6D" w:rsidRDefault="00564FE9">
      <w:pPr>
        <w:pStyle w:val="Heading2"/>
      </w:pPr>
      <w:r>
        <w:t>Leadership</w:t>
      </w:r>
    </w:p>
    <w:p w14:paraId="41028402" w14:textId="124DDC55" w:rsidR="00394A6D" w:rsidRDefault="00564FE9">
      <w:pPr>
        <w:pStyle w:val="ListBullet"/>
      </w:pPr>
      <w:r>
        <w:t xml:space="preserve">Bishop Guertin FIRST Robotics MECH Team Lead: </w:t>
      </w:r>
      <w:r w:rsidR="00E62517">
        <w:t>Primarily focused on the physical components and design of the robot, kept communication and structure on a team of 30+ members, headed up design and construction process for the robot. Member of robotics since 2018, appointed MECH lead in Spring 2020.</w:t>
      </w:r>
    </w:p>
    <w:p w14:paraId="500A6C04" w14:textId="5B050E3F" w:rsidR="00E62517" w:rsidRDefault="00E62517">
      <w:pPr>
        <w:pStyle w:val="ListBullet"/>
      </w:pPr>
      <w:r>
        <w:t>Bishop Guertin Tutor Coordinator (NHS): Coordinator for a peer tutoring program of over 100 tutors for a variety of subjects, tutor requests received from parents, teachers and students, each request must be matched with a student who is available and has already taken the course.</w:t>
      </w:r>
    </w:p>
    <w:p w14:paraId="6C007567" w14:textId="2C19B047" w:rsidR="00E62517" w:rsidRDefault="00067F85">
      <w:pPr>
        <w:pStyle w:val="ListBullet"/>
      </w:pPr>
      <w:r>
        <w:t xml:space="preserve">Junior Mentoring Leader: </w:t>
      </w:r>
      <w:r>
        <w:t>Coordinated and led bonding events and meetings with incoming freshman and other junior mentors.</w:t>
      </w:r>
    </w:p>
    <w:p w14:paraId="708C68FC" w14:textId="3D046501" w:rsidR="00067F85" w:rsidRDefault="00067F85">
      <w:pPr>
        <w:pStyle w:val="ListBullet"/>
      </w:pPr>
      <w:r>
        <w:t xml:space="preserve">Southern New Hampshire Youth Ballet Full Company: Full Company Member since 2019 and apprentice for two years before that, performed in the Nutcracker as well as in award winning Regional Dance America pieces </w:t>
      </w:r>
    </w:p>
    <w:p w14:paraId="188F134D" w14:textId="735D1E46" w:rsidR="00394A6D" w:rsidRDefault="00067F85">
      <w:pPr>
        <w:pStyle w:val="Heading2"/>
      </w:pPr>
      <w:r>
        <w:t>Community Service/Volunteer Work</w:t>
      </w:r>
    </w:p>
    <w:p w14:paraId="43E42AE4" w14:textId="75998386" w:rsidR="00394A6D" w:rsidRDefault="00067F85">
      <w:pPr>
        <w:pStyle w:val="ListBullet"/>
      </w:pPr>
      <w:r>
        <w:t xml:space="preserve">Second Year Counselor at YMCA Camp Lawrence – worked with 8-to-10-year-olds for 8 weeks </w:t>
      </w:r>
    </w:p>
    <w:p w14:paraId="1D579BB3" w14:textId="7F0C90F9" w:rsidR="00067F85" w:rsidRDefault="00067F85" w:rsidP="00067F85">
      <w:pPr>
        <w:pStyle w:val="ListBullet"/>
        <w:numPr>
          <w:ilvl w:val="1"/>
          <w:numId w:val="14"/>
        </w:numPr>
      </w:pPr>
      <w:r>
        <w:t xml:space="preserve">Best Second Year </w:t>
      </w:r>
    </w:p>
    <w:p w14:paraId="2A97B5F1" w14:textId="77777777" w:rsidR="00717777" w:rsidRDefault="00067F85" w:rsidP="00717777">
      <w:pPr>
        <w:pStyle w:val="ListBullet"/>
      </w:pPr>
      <w:r>
        <w:t xml:space="preserve">Boy Scouts – supported other eagle scout projects and fundraised </w:t>
      </w:r>
      <w:r w:rsidR="00717777">
        <w:t>for scouting for food and other programs</w:t>
      </w:r>
    </w:p>
    <w:p w14:paraId="7CE2A880" w14:textId="77777777" w:rsidR="00717777" w:rsidRDefault="00717777" w:rsidP="00717777">
      <w:pPr>
        <w:pStyle w:val="ListBullet"/>
      </w:pPr>
      <w:r>
        <w:t>Tech Crew – ran the audio and video for school Masses and Plays</w:t>
      </w:r>
    </w:p>
    <w:p w14:paraId="7E2C7B0F" w14:textId="393609A4" w:rsidR="00067F85" w:rsidRDefault="00717777" w:rsidP="00717777">
      <w:pPr>
        <w:pStyle w:val="ListBullet"/>
      </w:pPr>
      <w:r>
        <w:lastRenderedPageBreak/>
        <w:t xml:space="preserve">United States Naval Sea Cadet Corps – Marched in parades and at color guard events  </w:t>
      </w:r>
    </w:p>
    <w:p w14:paraId="234E5654" w14:textId="43AC2AFB" w:rsidR="00394A6D" w:rsidRDefault="00717777">
      <w:pPr>
        <w:pStyle w:val="Heading2"/>
      </w:pPr>
      <w:r>
        <w:t xml:space="preserve">Clubs and Activies </w:t>
      </w:r>
    </w:p>
    <w:p w14:paraId="02B08F5B" w14:textId="383D722F" w:rsidR="00717777" w:rsidRDefault="00717777" w:rsidP="00717777">
      <w:pPr>
        <w:pStyle w:val="ListBullet"/>
        <w:numPr>
          <w:ilvl w:val="0"/>
          <w:numId w:val="0"/>
        </w:numPr>
        <w:ind w:left="360" w:hanging="360"/>
      </w:pPr>
      <w:r>
        <w:t>• National Honor Society</w:t>
      </w:r>
      <w:r w:rsidR="00A4132B">
        <w:t xml:space="preserve"> / Science NHS</w:t>
      </w:r>
      <w:r>
        <w:tab/>
      </w:r>
      <w:r>
        <w:tab/>
      </w:r>
      <w:r>
        <w:t xml:space="preserve">• </w:t>
      </w:r>
      <w:r>
        <w:t>FIRST Robotics Team 811</w:t>
      </w:r>
    </w:p>
    <w:p w14:paraId="50B9B069" w14:textId="3246251E" w:rsidR="00717777" w:rsidRDefault="00717777" w:rsidP="00717777">
      <w:pPr>
        <w:pStyle w:val="ListBullet"/>
        <w:numPr>
          <w:ilvl w:val="0"/>
          <w:numId w:val="0"/>
        </w:numPr>
        <w:ind w:left="360" w:hanging="360"/>
      </w:pPr>
      <w:r>
        <w:t xml:space="preserve">• </w:t>
      </w:r>
      <w:r>
        <w:t>Southern New Hampshire Youth Ballet</w:t>
      </w:r>
      <w:r>
        <w:tab/>
      </w:r>
      <w:r>
        <w:tab/>
      </w:r>
      <w:r>
        <w:t>•</w:t>
      </w:r>
      <w:r w:rsidR="00A4132B">
        <w:t xml:space="preserve"> Bishop Guertin Track and Field</w:t>
      </w:r>
      <w:r>
        <w:t xml:space="preserve"> </w:t>
      </w:r>
    </w:p>
    <w:p w14:paraId="1813E207" w14:textId="2DFF643A" w:rsidR="00717777" w:rsidRDefault="00717777" w:rsidP="00717777">
      <w:pPr>
        <w:pStyle w:val="ListBullet"/>
        <w:numPr>
          <w:ilvl w:val="0"/>
          <w:numId w:val="0"/>
        </w:numPr>
        <w:ind w:left="360" w:hanging="360"/>
      </w:pPr>
      <w:r>
        <w:t xml:space="preserve">• </w:t>
      </w:r>
      <w:r w:rsidR="00A4132B">
        <w:t xml:space="preserve">Tech Crew </w:t>
      </w:r>
      <w:r w:rsidR="00A4132B"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• </w:t>
      </w:r>
      <w:r w:rsidR="00A4132B">
        <w:t>Bishop Guertin Equestrian Team</w:t>
      </w:r>
    </w:p>
    <w:p w14:paraId="1DCAF7BB" w14:textId="77777777" w:rsidR="00717777" w:rsidRDefault="00717777" w:rsidP="00717777">
      <w:pPr>
        <w:pStyle w:val="ListBullet"/>
        <w:numPr>
          <w:ilvl w:val="0"/>
          <w:numId w:val="0"/>
        </w:numPr>
        <w:ind w:left="360" w:hanging="360"/>
      </w:pPr>
      <w:r>
        <w:t>• French Club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• Global Ambassadors</w:t>
      </w:r>
    </w:p>
    <w:p w14:paraId="0F52A4C4" w14:textId="7233E726" w:rsidR="00394A6D" w:rsidRDefault="00717777" w:rsidP="00717777">
      <w:pPr>
        <w:pStyle w:val="ListBullet"/>
        <w:numPr>
          <w:ilvl w:val="0"/>
          <w:numId w:val="0"/>
        </w:numPr>
        <w:ind w:left="360" w:hanging="360"/>
      </w:pPr>
      <w:r>
        <w:t>• Student Ambassadors</w:t>
      </w:r>
      <w:r>
        <w:tab/>
      </w:r>
      <w:r>
        <w:tab/>
      </w:r>
      <w:r>
        <w:tab/>
      </w:r>
      <w:r>
        <w:tab/>
      </w:r>
      <w:r>
        <w:t xml:space="preserve">• </w:t>
      </w:r>
      <w:proofErr w:type="spellStart"/>
      <w:r w:rsidR="0022568D">
        <w:t>Cyberpatriot</w:t>
      </w:r>
      <w:proofErr w:type="spellEnd"/>
      <w:r w:rsidR="0022568D">
        <w:t xml:space="preserve"> </w:t>
      </w:r>
    </w:p>
    <w:p w14:paraId="1CF1291F" w14:textId="4C3780D5" w:rsidR="00D56207" w:rsidRDefault="00D56207" w:rsidP="0022568D">
      <w:pPr>
        <w:pStyle w:val="ListBullet"/>
        <w:numPr>
          <w:ilvl w:val="0"/>
          <w:numId w:val="0"/>
        </w:numPr>
        <w:ind w:left="360" w:hanging="360"/>
      </w:pPr>
    </w:p>
    <w:sectPr w:rsidR="00D56207" w:rsidSect="00374627">
      <w:footerReference w:type="default" r:id="rId7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354B1" w14:textId="77777777" w:rsidR="00924DFE" w:rsidRDefault="00924DFE">
      <w:pPr>
        <w:spacing w:after="0"/>
      </w:pPr>
      <w:r>
        <w:separator/>
      </w:r>
    </w:p>
  </w:endnote>
  <w:endnote w:type="continuationSeparator" w:id="0">
    <w:p w14:paraId="7EBAFA23" w14:textId="77777777" w:rsidR="00924DFE" w:rsidRDefault="00924D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17681F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E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0F115" w14:textId="77777777" w:rsidR="00924DFE" w:rsidRDefault="00924DFE">
      <w:pPr>
        <w:spacing w:after="0"/>
      </w:pPr>
      <w:r>
        <w:separator/>
      </w:r>
    </w:p>
  </w:footnote>
  <w:footnote w:type="continuationSeparator" w:id="0">
    <w:p w14:paraId="535B0269" w14:textId="77777777" w:rsidR="00924DFE" w:rsidRDefault="00924DF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9CC47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DFE"/>
    <w:rsid w:val="00067F85"/>
    <w:rsid w:val="0022568D"/>
    <w:rsid w:val="00374627"/>
    <w:rsid w:val="00394A6D"/>
    <w:rsid w:val="003F19B9"/>
    <w:rsid w:val="004476A1"/>
    <w:rsid w:val="005114E7"/>
    <w:rsid w:val="00564FE9"/>
    <w:rsid w:val="005E5E55"/>
    <w:rsid w:val="00616068"/>
    <w:rsid w:val="006E401C"/>
    <w:rsid w:val="00717777"/>
    <w:rsid w:val="0077621B"/>
    <w:rsid w:val="007963CE"/>
    <w:rsid w:val="007D00B3"/>
    <w:rsid w:val="008916B6"/>
    <w:rsid w:val="008E10EB"/>
    <w:rsid w:val="00924DFE"/>
    <w:rsid w:val="009763C8"/>
    <w:rsid w:val="00A4132B"/>
    <w:rsid w:val="00A8131A"/>
    <w:rsid w:val="00B769EE"/>
    <w:rsid w:val="00C57E43"/>
    <w:rsid w:val="00C72B59"/>
    <w:rsid w:val="00CC75DB"/>
    <w:rsid w:val="00D33143"/>
    <w:rsid w:val="00D56207"/>
    <w:rsid w:val="00D765AF"/>
    <w:rsid w:val="00DD4208"/>
    <w:rsid w:val="00E62517"/>
    <w:rsid w:val="00EA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DBB8C9"/>
  <w15:chartTrackingRefBased/>
  <w15:docId w15:val="{C7D7AB13-4A65-4BD6-BE86-C9E58C83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wan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48A1C1C305D4CE6A21A1A38F09D86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7B7471-2758-41EF-AC6F-71A1D1E551C5}"/>
      </w:docPartPr>
      <w:docPartBody>
        <w:p w:rsidR="00000000" w:rsidRDefault="00547820">
          <w:pPr>
            <w:pStyle w:val="748A1C1C305D4CE6A21A1A38F09D8632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8A1C1C305D4CE6A21A1A38F09D8632">
    <w:name w:val="748A1C1C305D4CE6A21A1A38F09D8632"/>
  </w:style>
  <w:style w:type="paragraph" w:customStyle="1" w:styleId="E0EA283B909D41A8893A72C46B239EE4">
    <w:name w:val="E0EA283B909D41A8893A72C46B239EE4"/>
  </w:style>
  <w:style w:type="paragraph" w:customStyle="1" w:styleId="EBEC0B5AAF984180ABAD1A569B786BB4">
    <w:name w:val="EBEC0B5AAF984180ABAD1A569B786BB4"/>
  </w:style>
  <w:style w:type="paragraph" w:customStyle="1" w:styleId="7B4B1218201641848550C2C7E36AD409">
    <w:name w:val="7B4B1218201641848550C2C7E36AD409"/>
  </w:style>
  <w:style w:type="paragraph" w:customStyle="1" w:styleId="1DA32C80D78543F7AB80B4431E6F43E5">
    <w:name w:val="1DA32C80D78543F7AB80B4431E6F43E5"/>
  </w:style>
  <w:style w:type="paragraph" w:customStyle="1" w:styleId="2F213DF898014AC79BD7F4E13897EB86">
    <w:name w:val="2F213DF898014AC79BD7F4E13897EB86"/>
  </w:style>
  <w:style w:type="paragraph" w:customStyle="1" w:styleId="B1DA0FA6908F4BF4AAA9355E73538A81">
    <w:name w:val="B1DA0FA6908F4BF4AAA9355E73538A81"/>
  </w:style>
  <w:style w:type="paragraph" w:customStyle="1" w:styleId="1BBD7333885F4D4CB4BB395A451B2AA3">
    <w:name w:val="1BBD7333885F4D4CB4BB395A451B2AA3"/>
  </w:style>
  <w:style w:type="paragraph" w:customStyle="1" w:styleId="1E607B630D854B09BFA517E61AF7DF23">
    <w:name w:val="1E607B630D854B09BFA517E61AF7DF23"/>
  </w:style>
  <w:style w:type="paragraph" w:customStyle="1" w:styleId="3DA672ED5C4C4463B99781553445D51B">
    <w:name w:val="3DA672ED5C4C4463B99781553445D51B"/>
  </w:style>
  <w:style w:type="paragraph" w:customStyle="1" w:styleId="9C888D5F522F4F07850A6E68E617B358">
    <w:name w:val="9C888D5F522F4F07850A6E68E617B358"/>
  </w:style>
  <w:style w:type="paragraph" w:customStyle="1" w:styleId="2A9FDAC6372C4466912A2767D69D95B9">
    <w:name w:val="2A9FDAC6372C4466912A2767D69D95B9"/>
  </w:style>
  <w:style w:type="paragraph" w:customStyle="1" w:styleId="910EF44C69534692B632FEB1C2BF7A04">
    <w:name w:val="910EF44C69534692B632FEB1C2BF7A04"/>
  </w:style>
  <w:style w:type="paragraph" w:customStyle="1" w:styleId="B22C8628FB6B447EBDF2B3F3CAE48917">
    <w:name w:val="B22C8628FB6B447EBDF2B3F3CAE48917"/>
  </w:style>
  <w:style w:type="paragraph" w:customStyle="1" w:styleId="F375624758F24F3C8BE56EC15DC2E1E9">
    <w:name w:val="F375624758F24F3C8BE56EC15DC2E1E9"/>
  </w:style>
  <w:style w:type="paragraph" w:customStyle="1" w:styleId="3B8831C98BAA470A9C11DA322AF068B7">
    <w:name w:val="3B8831C98BAA470A9C11DA322AF068B7"/>
  </w:style>
  <w:style w:type="paragraph" w:customStyle="1" w:styleId="98626BA0BD9445729361B907CF798AE5">
    <w:name w:val="98626BA0BD9445729361B907CF798AE5"/>
  </w:style>
  <w:style w:type="paragraph" w:customStyle="1" w:styleId="50AD2FBA20734580A9F2AA343135659D">
    <w:name w:val="50AD2FBA20734580A9F2AA343135659D"/>
  </w:style>
  <w:style w:type="paragraph" w:customStyle="1" w:styleId="D5FDD977E8AC46A497E7E0898B6D4EDB">
    <w:name w:val="D5FDD977E8AC46A497E7E0898B6D4EDB"/>
  </w:style>
  <w:style w:type="paragraph" w:customStyle="1" w:styleId="62CD2C6E054F4AB4988D28C5054FF901">
    <w:name w:val="62CD2C6E054F4AB4988D28C5054FF901"/>
  </w:style>
  <w:style w:type="paragraph" w:customStyle="1" w:styleId="35A5B45414C04909B77F5DBBE83640B0">
    <w:name w:val="35A5B45414C04909B77F5DBBE83640B0"/>
  </w:style>
  <w:style w:type="paragraph" w:customStyle="1" w:styleId="E6C17231FCF24827BBFC1C2E110DA81E">
    <w:name w:val="E6C17231FCF24827BBFC1C2E110DA81E"/>
  </w:style>
  <w:style w:type="paragraph" w:customStyle="1" w:styleId="E7CAA119F3344F83B34CA8B2D27D6452">
    <w:name w:val="E7CAA119F3344F83B34CA8B2D27D6452"/>
  </w:style>
  <w:style w:type="paragraph" w:customStyle="1" w:styleId="A817E3FC725646D3A6019863B0917142">
    <w:name w:val="A817E3FC725646D3A6019863B0917142"/>
  </w:style>
  <w:style w:type="paragraph" w:customStyle="1" w:styleId="E6CD190129244B82B2036F9FA2C47F57">
    <w:name w:val="E6CD190129244B82B2036F9FA2C47F57"/>
  </w:style>
  <w:style w:type="paragraph" w:customStyle="1" w:styleId="AD0AC3006812447C911A1F0ACFFFE7FA">
    <w:name w:val="AD0AC3006812447C911A1F0ACFFFE7FA"/>
  </w:style>
  <w:style w:type="paragraph" w:customStyle="1" w:styleId="1E02650F094C45D090744D23CE979F6C">
    <w:name w:val="1E02650F094C45D090744D23CE979F6C"/>
  </w:style>
  <w:style w:type="paragraph" w:customStyle="1" w:styleId="1FC09551EA474B0FA7E2648FB7D03352">
    <w:name w:val="1FC09551EA474B0FA7E2648FB7D03352"/>
  </w:style>
  <w:style w:type="paragraph" w:customStyle="1" w:styleId="E96EC10902FB4BC2A96FEEE80A4F6600">
    <w:name w:val="E96EC10902FB4BC2A96FEEE80A4F6600"/>
  </w:style>
  <w:style w:type="paragraph" w:customStyle="1" w:styleId="60BDA4DE12B94930BE1BAE0B1338356F">
    <w:name w:val="60BDA4DE12B94930BE1BAE0B1338356F"/>
  </w:style>
  <w:style w:type="paragraph" w:customStyle="1" w:styleId="BD36C4C028394C62B94222FB022A0DD9">
    <w:name w:val="BD36C4C028394C62B94222FB022A0DD9"/>
  </w:style>
  <w:style w:type="paragraph" w:customStyle="1" w:styleId="2BA90542DBEA45319E5DA93E7DEF77AE">
    <w:name w:val="2BA90542DBEA45319E5DA93E7DEF77AE"/>
  </w:style>
  <w:style w:type="paragraph" w:customStyle="1" w:styleId="4D9CF24F18C74277B931D4DC884BA6E7">
    <w:name w:val="4D9CF24F18C74277B931D4DC884BA6E7"/>
  </w:style>
  <w:style w:type="paragraph" w:customStyle="1" w:styleId="5CA58BEBC6774E8FA661D1780C69CEEC">
    <w:name w:val="5CA58BEBC6774E8FA661D1780C69CEEC"/>
  </w:style>
  <w:style w:type="paragraph" w:customStyle="1" w:styleId="61A853CA47E74A34BE41CDBE10C80F42">
    <w:name w:val="61A853CA47E74A34BE41CDBE10C80F42"/>
  </w:style>
  <w:style w:type="paragraph" w:customStyle="1" w:styleId="1977C7DEB1574B9BB0C8F31B1B74FDE4">
    <w:name w:val="1977C7DEB1574B9BB0C8F31B1B74FD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34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Rowan Romanauskas</dc:creator>
  <cp:keywords/>
  <dc:description>Rowan Romanauskas</dc:description>
  <cp:lastModifiedBy>Rowan Romanauskas</cp:lastModifiedBy>
  <cp:revision>1</cp:revision>
  <dcterms:created xsi:type="dcterms:W3CDTF">2022-01-18T17:57:00Z</dcterms:created>
  <dcterms:modified xsi:type="dcterms:W3CDTF">2022-01-18T18:32:00Z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